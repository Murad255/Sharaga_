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AD" w:rsidRDefault="005F2CAD" w:rsidP="0046317E">
      <w:pPr>
        <w:rPr>
          <w:rFonts w:ascii="T-FLEX Type A" w:hAnsi="T-FLEX Type A"/>
          <w:i/>
          <w:sz w:val="24"/>
          <w:szCs w:val="24"/>
        </w:rPr>
      </w:pPr>
    </w:p>
    <w:p w:rsidR="00624C67" w:rsidRPr="00624C67" w:rsidRDefault="00904F31" w:rsidP="00770609">
      <w:pPr>
        <w:rPr>
          <w:rFonts w:ascii="T-FLEX Type B" w:hAnsi="T-FLEX Type B"/>
          <w:i/>
          <w:sz w:val="28"/>
          <w:szCs w:val="20"/>
        </w:rPr>
      </w:pPr>
      <w:r w:rsidRPr="00904F31">
        <w:rPr>
          <w:rFonts w:ascii="ISOCPEUR" w:hAnsi="ISOCPEUR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>
                <wp:simplePos x="0" y="0"/>
                <wp:positionH relativeFrom="page">
                  <wp:posOffset>770255</wp:posOffset>
                </wp:positionH>
                <wp:positionV relativeFrom="topMargin">
                  <wp:align>bottom</wp:align>
                </wp:positionV>
                <wp:extent cx="2453640" cy="39751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0800000">
                          <a:off x="0" y="0"/>
                          <a:ext cx="2453640" cy="3975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F31" w:rsidRDefault="00904F31" w:rsidP="00904F31">
                            <w:pPr>
                              <w:pStyle w:val="ae"/>
                              <w:spacing w:before="0" w:beforeAutospacing="0" w:after="0" w:afterAutospacing="0"/>
                              <w:jc w:val="center"/>
                              <w:rPr>
                                <w:rFonts w:ascii="T-FLEX Type A" w:hAnsi="T-FLEX Type A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70609" w:rsidRPr="00904F31" w:rsidRDefault="00770609" w:rsidP="00904F31">
                            <w:pPr>
                              <w:pStyle w:val="ae"/>
                              <w:spacing w:before="0" w:beforeAutospacing="0" w:after="0" w:afterAutospacing="0"/>
                              <w:jc w:val="center"/>
                              <w:rPr>
                                <w:rFonts w:ascii="T-FLEX Type A" w:hAnsi="T-FLEX Type 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60.65pt;margin-top:0;width:193.2pt;height:31.3pt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" o:allowincell="f" filled="f" stroked="f">
                <v:stroke joinstyle="round"/>
                <o:lock v:ext="edit" shapetype="t"/>
                <v:textbox>
                  <w:txbxContent>
                    <w:p w:rsidR="00904F31" w:rsidRDefault="00904F31" w:rsidP="00904F31">
                      <w:pPr>
                        <w:pStyle w:val="ae"/>
                        <w:spacing w:before="0" w:beforeAutospacing="0" w:after="0" w:afterAutospacing="0"/>
                        <w:jc w:val="center"/>
                        <w:rPr>
                          <w:rFonts w:ascii="T-FLEX Type A" w:hAnsi="T-FLEX Type A"/>
                          <w:i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70609" w:rsidRPr="00904F31" w:rsidRDefault="00770609" w:rsidP="00904F31">
                      <w:pPr>
                        <w:pStyle w:val="ae"/>
                        <w:spacing w:before="0" w:beforeAutospacing="0" w:after="0" w:afterAutospacing="0"/>
                        <w:jc w:val="center"/>
                        <w:rPr>
                          <w:rFonts w:ascii="T-FLEX Type A" w:hAnsi="T-FLEX Type 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Pr="00904F31">
        <w:rPr>
          <w:rFonts w:ascii="ISOCPEUR" w:hAnsi="ISOCPEUR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2520315" cy="504190"/>
                <wp:effectExtent l="15240" t="13970" r="17145" b="1524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5041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EBB05" id="Прямоугольник 21" o:spid="_x0000_s1026" style="position:absolute;margin-left:56.7pt;margin-top:19.85pt;width:198.45pt;height:39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:rsidR="005F2CAD" w:rsidRPr="005F2CAD" w:rsidRDefault="005F2CAD" w:rsidP="005F2CAD">
      <w:pPr>
        <w:spacing w:after="0" w:line="240" w:lineRule="auto"/>
        <w:ind w:left="-142"/>
        <w:rPr>
          <w:rFonts w:ascii="T-FLEX Type B" w:hAnsi="T-FLEX Type B"/>
          <w:i/>
          <w:sz w:val="28"/>
          <w:szCs w:val="28"/>
        </w:rPr>
      </w:pPr>
    </w:p>
    <w:p w:rsidR="00341727" w:rsidRPr="0046317E" w:rsidRDefault="0046317E" w:rsidP="0046317E">
      <w:bookmarkStart w:id="0" w:name="_GoBack"/>
      <w:bookmarkEnd w:id="0"/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Group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7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7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7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7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317E" w:rsidRDefault="00904F31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04F31">
                                <w:rPr>
                                  <w:rFonts w:ascii="T-FLEX Type A" w:hAnsi="T-FLEX Type A"/>
                                  <w:sz w:val="18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 w:rsidR="00D774F6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317E" w:rsidRDefault="00904F31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317E" w:rsidRDefault="0046317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04F31">
                                <w:rPr>
                                  <w:rFonts w:ascii="T-FLEX Type A" w:hAnsi="T-FLEX Type A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317E" w:rsidRPr="00904F31" w:rsidRDefault="00904F31">
                              <w:pPr>
                                <w:pStyle w:val="ab"/>
                                <w:jc w:val="center"/>
                                <w:rPr>
                                  <w:rFonts w:ascii="T-FLEX Type A" w:hAnsi="T-FLEX Type A"/>
                                  <w:sz w:val="18"/>
                                  <w:lang w:val="ru-RU"/>
                                </w:rPr>
                              </w:pPr>
                              <w:r w:rsidRPr="00904F31">
                                <w:rPr>
                                  <w:rFonts w:ascii="T-FLEX Type A" w:hAnsi="T-FLEX Type A"/>
                                  <w:sz w:val="18"/>
                                </w:rPr>
                                <w:t>П</w:t>
                              </w:r>
                              <w:r w:rsidRPr="00904F31">
                                <w:rPr>
                                  <w:rFonts w:ascii="T-FLEX Type A" w:hAnsi="T-FLEX Type A"/>
                                  <w:sz w:val="18"/>
                                  <w:lang w:val="ru-RU"/>
                                </w:rPr>
                                <w:t>о</w:t>
                              </w:r>
                              <w:proofErr w:type="spellStart"/>
                              <w:r w:rsidR="0046317E" w:rsidRPr="00904F31">
                                <w:rPr>
                                  <w:rFonts w:ascii="T-FLEX Type A" w:hAnsi="T-FLEX Type A"/>
                                  <w:sz w:val="18"/>
                                </w:rPr>
                                <w:t>дпис</w:t>
                              </w:r>
                              <w:proofErr w:type="spellEnd"/>
                              <w:r w:rsidRPr="00904F31">
                                <w:rPr>
                                  <w:rFonts w:ascii="T-FLEX Type A" w:hAnsi="T-FLEX Type A"/>
                                  <w:sz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317E" w:rsidRPr="00904F31" w:rsidRDefault="0046317E">
                              <w:pPr>
                                <w:pStyle w:val="ab"/>
                                <w:jc w:val="center"/>
                                <w:rPr>
                                  <w:rFonts w:ascii="T-FLEX Type A" w:hAnsi="T-FLEX Type A"/>
                                  <w:sz w:val="18"/>
                                </w:rPr>
                              </w:pPr>
                              <w:r w:rsidRPr="00904F31">
                                <w:rPr>
                                  <w:rFonts w:ascii="T-FLEX Type A" w:hAnsi="T-FLEX Type A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317E" w:rsidRDefault="00904F31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904F31">
                                <w:rPr>
                                  <w:rFonts w:ascii="T-FLEX Type A" w:hAnsi="T-FLEX Type A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317E" w:rsidRPr="0046317E" w:rsidRDefault="0046317E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317E" w:rsidRPr="0046317E" w:rsidRDefault="0046317E">
                              <w:pPr>
                                <w:pStyle w:val="ab"/>
                                <w:jc w:val="center"/>
                                <w:rPr>
                                  <w:rFonts w:ascii="T-FLEX Type A" w:hAnsi="T-FLEX Type A"/>
                                  <w:sz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6" o:spid="_x0000_s1027" style="position:absolute;margin-left:56.7pt;margin-top:19.85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" o:allowincell="f">
                <v:rect id="Rectangle 727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728" o:spid="_x0000_s10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729" o:spid="_x0000_s10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730" o:spid="_x0000_s103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31" o:spid="_x0000_s103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32" o:spid="_x0000_s103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733" o:spid="_x0000_s10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734" o:spid="_x0000_s10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735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736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737" o:spid="_x0000_s10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738" o:spid="_x0000_s103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6317E" w:rsidRDefault="00904F31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04F31">
                          <w:rPr>
                            <w:rFonts w:ascii="T-FLEX Type A" w:hAnsi="T-FLEX Type A"/>
                            <w:sz w:val="18"/>
                            <w:lang w:val="ru-RU"/>
                          </w:rPr>
                          <w:t>Изм</w:t>
                        </w:r>
                        <w:proofErr w:type="spellEnd"/>
                        <w:r w:rsidR="00D774F6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9" o:spid="_x0000_s104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6317E" w:rsidRDefault="00904F31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40" o:spid="_x0000_s104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6317E" w:rsidRDefault="0046317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 w:rsidRPr="00904F31">
                          <w:rPr>
                            <w:rFonts w:ascii="T-FLEX Type A" w:hAnsi="T-FLEX Type A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41" o:spid="_x0000_s104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6317E" w:rsidRPr="00904F31" w:rsidRDefault="00904F31">
                        <w:pPr>
                          <w:pStyle w:val="ab"/>
                          <w:jc w:val="center"/>
                          <w:rPr>
                            <w:rFonts w:ascii="T-FLEX Type A" w:hAnsi="T-FLEX Type A"/>
                            <w:sz w:val="18"/>
                            <w:lang w:val="ru-RU"/>
                          </w:rPr>
                        </w:pPr>
                        <w:r w:rsidRPr="00904F31">
                          <w:rPr>
                            <w:rFonts w:ascii="T-FLEX Type A" w:hAnsi="T-FLEX Type A"/>
                            <w:sz w:val="18"/>
                          </w:rPr>
                          <w:t>П</w:t>
                        </w:r>
                        <w:r w:rsidRPr="00904F31">
                          <w:rPr>
                            <w:rFonts w:ascii="T-FLEX Type A" w:hAnsi="T-FLEX Type A"/>
                            <w:sz w:val="18"/>
                            <w:lang w:val="ru-RU"/>
                          </w:rPr>
                          <w:t>о</w:t>
                        </w:r>
                        <w:proofErr w:type="spellStart"/>
                        <w:r w:rsidR="0046317E" w:rsidRPr="00904F31">
                          <w:rPr>
                            <w:rFonts w:ascii="T-FLEX Type A" w:hAnsi="T-FLEX Type A"/>
                            <w:sz w:val="18"/>
                          </w:rPr>
                          <w:t>дпис</w:t>
                        </w:r>
                        <w:proofErr w:type="spellEnd"/>
                        <w:r w:rsidRPr="00904F31">
                          <w:rPr>
                            <w:rFonts w:ascii="T-FLEX Type A" w:hAnsi="T-FLEX Type A"/>
                            <w:sz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742" o:spid="_x0000_s104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6317E" w:rsidRPr="00904F31" w:rsidRDefault="0046317E">
                        <w:pPr>
                          <w:pStyle w:val="ab"/>
                          <w:jc w:val="center"/>
                          <w:rPr>
                            <w:rFonts w:ascii="T-FLEX Type A" w:hAnsi="T-FLEX Type A"/>
                            <w:sz w:val="18"/>
                          </w:rPr>
                        </w:pPr>
                        <w:r w:rsidRPr="00904F31">
                          <w:rPr>
                            <w:rFonts w:ascii="T-FLEX Type A" w:hAnsi="T-FLEX Type A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43" o:spid="_x0000_s10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6317E" w:rsidRDefault="00904F31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 w:rsidRPr="00904F31">
                          <w:rPr>
                            <w:rFonts w:ascii="T-FLEX Type A" w:hAnsi="T-FLEX Type A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44" o:spid="_x0000_s10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6317E" w:rsidRPr="0046317E" w:rsidRDefault="0046317E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45" o:spid="_x0000_s10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46317E" w:rsidRPr="0046317E" w:rsidRDefault="0046317E">
                        <w:pPr>
                          <w:pStyle w:val="ab"/>
                          <w:jc w:val="center"/>
                          <w:rPr>
                            <w:rFonts w:ascii="T-FLEX Type A" w:hAnsi="T-FLEX Type A"/>
                            <w:sz w:val="36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341727" w:rsidRPr="0046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-FLEX Type A">
    <w:panose1 w:val="02000600020000000000"/>
    <w:charset w:val="CC"/>
    <w:family w:val="auto"/>
    <w:pitch w:val="variable"/>
    <w:sig w:usb0="80000287" w:usb1="00000040" w:usb2="00000000" w:usb3="00000000" w:csb0="0000009F" w:csb1="00000000"/>
  </w:font>
  <w:font w:name="T-FLEX Type B">
    <w:panose1 w:val="02010603020201000205"/>
    <w:charset w:val="CC"/>
    <w:family w:val="auto"/>
    <w:pitch w:val="variable"/>
    <w:sig w:usb0="80000287" w:usb1="0000004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27"/>
    <w:rsid w:val="00341727"/>
    <w:rsid w:val="00384010"/>
    <w:rsid w:val="0046317E"/>
    <w:rsid w:val="005F2CAD"/>
    <w:rsid w:val="005F4E7D"/>
    <w:rsid w:val="00624C67"/>
    <w:rsid w:val="00770609"/>
    <w:rsid w:val="00904F31"/>
    <w:rsid w:val="00D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D5A76-9812-4CAB-9218-A51C7CAE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17E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rFonts w:ascii="Times New Roman" w:hAnsi="Times New Roman"/>
      <w:lang w:val="uk-UA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  <w:lang w:val="uk-UA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Times New Roman" w:hAnsi="Times New Roman"/>
      <w:lang w:val="uk-UA"/>
    </w:rPr>
  </w:style>
  <w:style w:type="character" w:styleId="a6">
    <w:name w:val="page number"/>
    <w:basedOn w:val="a0"/>
    <w:semiHidden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7">
    <w:name w:val="Body Text"/>
    <w:basedOn w:val="a"/>
    <w:semiHidden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Normal (Web)"/>
    <w:basedOn w:val="a"/>
    <w:uiPriority w:val="99"/>
    <w:semiHidden/>
    <w:unhideWhenUsed/>
    <w:rsid w:val="00904F3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04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04F31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_PC\Desktop\38_shablon_gost\Forms%20A4\Forms_A4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EEBE-3B28-40AD-B717-3E3117F7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murad.abdulzagirov@gmail.com</cp:lastModifiedBy>
  <cp:revision>8</cp:revision>
  <cp:lastPrinted>2018-03-02T20:48:00Z</cp:lastPrinted>
  <dcterms:created xsi:type="dcterms:W3CDTF">2018-03-02T19:31:00Z</dcterms:created>
  <dcterms:modified xsi:type="dcterms:W3CDTF">2018-04-21T06:00:00Z</dcterms:modified>
</cp:coreProperties>
</file>